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FD2" w14:textId="059778CC" w:rsidR="00E13F7E" w:rsidRDefault="00AB37A7" w:rsidP="00AB37A7">
      <w:pPr>
        <w:pStyle w:val="Nomb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9F47D7" wp14:editId="23CD9E7B">
            <wp:simplePos x="0" y="0"/>
            <wp:positionH relativeFrom="margin">
              <wp:posOffset>5114925</wp:posOffset>
            </wp:positionH>
            <wp:positionV relativeFrom="margin">
              <wp:posOffset>1905</wp:posOffset>
            </wp:positionV>
            <wp:extent cx="1018540" cy="14243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 Edg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688">
        <w:t>Edgar Raúl Ramírez Zárate</w:t>
      </w:r>
    </w:p>
    <w:p w14:paraId="345C7D08" w14:textId="6F91049B" w:rsidR="00E13F7E" w:rsidRPr="008D1BDB" w:rsidRDefault="00E13F7E" w:rsidP="00405688">
      <w:pPr>
        <w:pStyle w:val="Informacindecontacto"/>
        <w:rPr>
          <w:lang w:val="es-MX"/>
        </w:rPr>
      </w:pPr>
      <w:r w:rsidRPr="008D1BDB">
        <w:rPr>
          <w:lang w:val="es-MX"/>
        </w:rPr>
        <w:t>31 años</w:t>
      </w:r>
    </w:p>
    <w:p w14:paraId="773DC01E" w14:textId="06F34BDD" w:rsidR="0059120E" w:rsidRPr="008D1BDB" w:rsidRDefault="0021674D" w:rsidP="00E13F7E">
      <w:pPr>
        <w:pStyle w:val="Informacindecontacto"/>
        <w:rPr>
          <w:lang w:val="es-MX"/>
        </w:rPr>
      </w:pPr>
      <w:r w:rsidRPr="008D1BDB">
        <w:rPr>
          <w:lang w:val="es-MX"/>
        </w:rPr>
        <w:t>Teléfono: 16-48-55-06</w:t>
      </w:r>
      <w:r w:rsidR="00E13F7E" w:rsidRPr="008D1BDB">
        <w:rPr>
          <w:lang w:val="es-MX"/>
        </w:rPr>
        <w:t xml:space="preserve">     </w:t>
      </w:r>
      <w:r w:rsidRPr="008D1BDB">
        <w:rPr>
          <w:lang w:val="es-MX"/>
        </w:rPr>
        <w:t xml:space="preserve">Celular: </w:t>
      </w:r>
      <w:r w:rsidR="00405688" w:rsidRPr="008D1BDB">
        <w:rPr>
          <w:lang w:val="es-MX"/>
        </w:rPr>
        <w:t xml:space="preserve">3315039879 </w:t>
      </w:r>
    </w:p>
    <w:p w14:paraId="1700397C" w14:textId="622017A9" w:rsidR="00405688" w:rsidRPr="0021674D" w:rsidRDefault="0021674D" w:rsidP="00405688">
      <w:pPr>
        <w:pStyle w:val="Informacindecontacto"/>
        <w:rPr>
          <w:lang w:val="pt-BR"/>
        </w:rPr>
      </w:pPr>
      <w:r w:rsidRPr="0021674D">
        <w:rPr>
          <w:lang w:val="pt-BR"/>
        </w:rPr>
        <w:t>E</w:t>
      </w:r>
      <w:r w:rsidR="00E13F7E">
        <w:rPr>
          <w:lang w:val="pt-BR"/>
        </w:rPr>
        <w:t xml:space="preserve"> </w:t>
      </w:r>
      <w:r w:rsidRPr="0021674D">
        <w:rPr>
          <w:lang w:val="pt-BR"/>
        </w:rPr>
        <w:t xml:space="preserve">mail: </w:t>
      </w:r>
      <w:hyperlink r:id="rId8" w:history="1">
        <w:r w:rsidRPr="0021674D">
          <w:rPr>
            <w:rStyle w:val="Hipervnculo"/>
            <w:lang w:val="pt-BR"/>
          </w:rPr>
          <w:t>esgarraul@gmail.com</w:t>
        </w:r>
      </w:hyperlink>
    </w:p>
    <w:p w14:paraId="21E9D98A" w14:textId="64C36EEA" w:rsidR="0021674D" w:rsidRPr="0021674D" w:rsidRDefault="0021674D" w:rsidP="00405688">
      <w:pPr>
        <w:pStyle w:val="Informacindecontacto"/>
        <w:rPr>
          <w:lang w:val="es-MX"/>
        </w:rPr>
      </w:pPr>
      <w:proofErr w:type="spellStart"/>
      <w:r w:rsidRPr="008D1BDB">
        <w:rPr>
          <w:lang w:val="pt-BR"/>
        </w:rPr>
        <w:t>Dirección</w:t>
      </w:r>
      <w:proofErr w:type="spellEnd"/>
      <w:r w:rsidRPr="008D1BDB">
        <w:rPr>
          <w:lang w:val="pt-BR"/>
        </w:rPr>
        <w:t xml:space="preserve">: Demóstenes 3345, Torre 11 </w:t>
      </w:r>
      <w:proofErr w:type="spellStart"/>
      <w:r w:rsidRPr="008D1BDB">
        <w:rPr>
          <w:lang w:val="pt-BR"/>
        </w:rPr>
        <w:t>De</w:t>
      </w:r>
      <w:r w:rsidR="00E13F7E" w:rsidRPr="008D1BDB">
        <w:rPr>
          <w:lang w:val="pt-BR"/>
        </w:rPr>
        <w:t>pto</w:t>
      </w:r>
      <w:proofErr w:type="spellEnd"/>
      <w:r w:rsidR="00E13F7E" w:rsidRPr="008D1BDB">
        <w:rPr>
          <w:lang w:val="pt-BR"/>
        </w:rPr>
        <w:t xml:space="preserve"> 1. </w:t>
      </w:r>
      <w:r w:rsidR="00E13F7E">
        <w:t xml:space="preserve">Guadalajara, </w:t>
      </w:r>
      <w:r w:rsidR="00AB37A7">
        <w:t>Jal;</w:t>
      </w:r>
      <w:r>
        <w:t xml:space="preserve"> México.</w:t>
      </w:r>
    </w:p>
    <w:p w14:paraId="7EAA03D0" w14:textId="77777777" w:rsidR="0059120E" w:rsidRDefault="00BF2BB8">
      <w:pPr>
        <w:pStyle w:val="Ttulo1"/>
      </w:pPr>
      <w:sdt>
        <w:sdtPr>
          <w:id w:val="-819804518"/>
          <w:placeholder>
            <w:docPart w:val="4E057E9EE191B2479124186E973D9794"/>
          </w:placeholder>
          <w:temporary/>
          <w:showingPlcHdr/>
        </w:sdtPr>
        <w:sdtEndPr/>
        <w:sdtContent>
          <w:r w:rsidR="00D12FC5" w:rsidRPr="00405688">
            <w:rPr>
              <w:u w:val="single"/>
            </w:rPr>
            <w:t>Resumen de aptitudes</w:t>
          </w:r>
        </w:sdtContent>
      </w:sdt>
    </w:p>
    <w:p w14:paraId="5B61447D" w14:textId="69CC6059" w:rsidR="0059120E" w:rsidRDefault="00405688" w:rsidP="00405688">
      <w:pPr>
        <w:spacing w:after="180"/>
      </w:pPr>
      <w:r>
        <w:t>Manejo del idioma inglés</w:t>
      </w:r>
      <w:r w:rsidR="00AB37A7">
        <w:t xml:space="preserve"> (Nivel C1 90%)</w:t>
      </w:r>
      <w:r>
        <w:t>, habilidades de oratoria óptimas, ampli</w:t>
      </w:r>
      <w:r w:rsidR="003F3E35">
        <w:t>os conocimientos en informática</w:t>
      </w:r>
      <w:r w:rsidR="007D26B4">
        <w:t>.</w:t>
      </w:r>
    </w:p>
    <w:p w14:paraId="3D8D480D" w14:textId="77777777" w:rsidR="0059120E" w:rsidRDefault="00BF2BB8">
      <w:pPr>
        <w:pStyle w:val="Ttulo1"/>
      </w:pPr>
      <w:sdt>
        <w:sdtPr>
          <w:id w:val="-1150367223"/>
          <w:placeholder>
            <w:docPart w:val="499240856E564D49A45833A302CC6AB3"/>
          </w:placeholder>
          <w:temporary/>
          <w:showingPlcHdr/>
        </w:sdtPr>
        <w:sdtEndPr/>
        <w:sdtContent>
          <w:r w:rsidR="00D12FC5" w:rsidRPr="00405688">
            <w:rPr>
              <w:u w:val="single"/>
            </w:rPr>
            <w:t>Formación</w:t>
          </w:r>
        </w:sdtContent>
      </w:sdt>
    </w:p>
    <w:p w14:paraId="7011EFFD" w14:textId="77777777" w:rsidR="0059120E" w:rsidRPr="0021674D" w:rsidRDefault="00405688" w:rsidP="0021674D">
      <w:pPr>
        <w:pStyle w:val="Ttulo2"/>
        <w:numPr>
          <w:ilvl w:val="0"/>
          <w:numId w:val="11"/>
        </w:numPr>
        <w:rPr>
          <w:b w:val="0"/>
          <w:bCs/>
          <w:i w:val="0"/>
          <w:iCs/>
        </w:rPr>
      </w:pPr>
      <w:r w:rsidRPr="0021674D">
        <w:rPr>
          <w:b w:val="0"/>
          <w:bCs/>
          <w:i w:val="0"/>
          <w:iCs/>
        </w:rPr>
        <w:t>Licenciatura en Artes Audiovisuales (diciembre 2014)</w:t>
      </w:r>
    </w:p>
    <w:p w14:paraId="7B30B1DF" w14:textId="77777777" w:rsidR="0059120E" w:rsidRDefault="00405688" w:rsidP="0021674D">
      <w:pPr>
        <w:pStyle w:val="Prrafodelista"/>
        <w:numPr>
          <w:ilvl w:val="0"/>
          <w:numId w:val="11"/>
        </w:numPr>
      </w:pPr>
      <w:r>
        <w:t>Certificación ECODEMOS (ABRIL 2016)</w:t>
      </w:r>
    </w:p>
    <w:p w14:paraId="1624A6AF" w14:textId="77777777" w:rsidR="00405688" w:rsidRDefault="00405688" w:rsidP="0021674D">
      <w:pPr>
        <w:pStyle w:val="Prrafodelista"/>
        <w:numPr>
          <w:ilvl w:val="0"/>
          <w:numId w:val="11"/>
        </w:numPr>
      </w:pPr>
      <w:r>
        <w:t xml:space="preserve">Diploma </w:t>
      </w:r>
      <w:proofErr w:type="spellStart"/>
      <w:r>
        <w:t>Teacher’s</w:t>
      </w:r>
      <w:proofErr w:type="spellEnd"/>
      <w:r>
        <w:t xml:space="preserve"> Training (marzo 20</w:t>
      </w:r>
      <w:bookmarkStart w:id="0" w:name="_GoBack"/>
      <w:bookmarkEnd w:id="0"/>
      <w:r>
        <w:t>17)</w:t>
      </w:r>
    </w:p>
    <w:p w14:paraId="171B45FE" w14:textId="77777777" w:rsidR="00405688" w:rsidRDefault="00405688" w:rsidP="0021674D">
      <w:pPr>
        <w:pStyle w:val="Prrafodelista"/>
        <w:numPr>
          <w:ilvl w:val="0"/>
          <w:numId w:val="11"/>
        </w:numPr>
      </w:pPr>
      <w:r>
        <w:t>Certificado TKT (abril 2017)</w:t>
      </w:r>
    </w:p>
    <w:p w14:paraId="0C58E084" w14:textId="77777777" w:rsidR="0059120E" w:rsidRDefault="00BF2BB8">
      <w:pPr>
        <w:pStyle w:val="Ttulo1"/>
      </w:pPr>
      <w:sdt>
        <w:sdtPr>
          <w:id w:val="617349259"/>
          <w:placeholder>
            <w:docPart w:val="D610C592C71A1B40A2F509C69B8EC7DF"/>
          </w:placeholder>
          <w:temporary/>
          <w:showingPlcHdr/>
        </w:sdtPr>
        <w:sdtEndPr/>
        <w:sdtContent>
          <w:r w:rsidR="00D12FC5" w:rsidRPr="00405688">
            <w:rPr>
              <w:u w:val="single"/>
            </w:rPr>
            <w:t>Experiencia</w:t>
          </w:r>
        </w:sdtContent>
      </w:sdt>
    </w:p>
    <w:p w14:paraId="054C1456" w14:textId="42809C70" w:rsidR="0076266F" w:rsidRPr="0076266F" w:rsidRDefault="0076266F" w:rsidP="0076266F">
      <w:pPr>
        <w:pStyle w:val="Ttulo2"/>
        <w:rPr>
          <w:sz w:val="22"/>
          <w:szCs w:val="22"/>
        </w:rPr>
      </w:pPr>
      <w:r w:rsidRPr="0076266F">
        <w:rPr>
          <w:sz w:val="22"/>
          <w:szCs w:val="22"/>
        </w:rPr>
        <w:t>Enero 2016 -actualidad</w:t>
      </w:r>
    </w:p>
    <w:p w14:paraId="39144875" w14:textId="257B467E" w:rsidR="0059120E" w:rsidRDefault="00405688" w:rsidP="0076266F">
      <w:pPr>
        <w:pStyle w:val="Ttulo2"/>
      </w:pPr>
      <w:r>
        <w:t>Universidad de Guadalajara</w:t>
      </w:r>
    </w:p>
    <w:p w14:paraId="242EE308" w14:textId="387E0C03" w:rsidR="0021674D" w:rsidRPr="0021674D" w:rsidRDefault="0021674D" w:rsidP="00405688">
      <w:pPr>
        <w:rPr>
          <w:i/>
          <w:iCs/>
        </w:rPr>
      </w:pPr>
      <w:r>
        <w:rPr>
          <w:i/>
          <w:iCs/>
        </w:rPr>
        <w:t>Docente</w:t>
      </w:r>
    </w:p>
    <w:p w14:paraId="5A2C932F" w14:textId="44F272E7" w:rsidR="0059120E" w:rsidRDefault="00405688" w:rsidP="00405688">
      <w:r>
        <w:t>Profesor perteneciente a la academia de Lengua Extranjera y Arte de la Preparatoria de Tonalá.</w:t>
      </w:r>
    </w:p>
    <w:p w14:paraId="477C547C" w14:textId="522C13B1" w:rsidR="0021674D" w:rsidRDefault="00AB37A7" w:rsidP="0021674D">
      <w:r>
        <w:t xml:space="preserve">Referencia: Mtro. </w:t>
      </w:r>
      <w:proofErr w:type="spellStart"/>
      <w:r>
        <w:t>Ludvig</w:t>
      </w:r>
      <w:proofErr w:type="spellEnd"/>
      <w:r>
        <w:t xml:space="preserve"> Rosas Chávez   </w:t>
      </w:r>
      <w:r w:rsidR="0030456D">
        <w:t xml:space="preserve">Teléfono: </w:t>
      </w:r>
      <w:r>
        <w:t>39</w:t>
      </w:r>
      <w:r w:rsidR="0030456D">
        <w:t>-</w:t>
      </w:r>
      <w:r>
        <w:t>42</w:t>
      </w:r>
      <w:r w:rsidR="0030456D">
        <w:t>-41-00</w:t>
      </w:r>
    </w:p>
    <w:p w14:paraId="23A43261" w14:textId="77777777" w:rsidR="00AB37A7" w:rsidRDefault="00AB37A7" w:rsidP="0021674D">
      <w:pPr>
        <w:rPr>
          <w:b/>
          <w:bCs/>
          <w:i/>
          <w:iCs/>
        </w:rPr>
      </w:pPr>
    </w:p>
    <w:p w14:paraId="368160C9" w14:textId="238AEC9E" w:rsidR="0021674D" w:rsidRPr="0021674D" w:rsidRDefault="0021674D" w:rsidP="0021674D">
      <w:pPr>
        <w:rPr>
          <w:b/>
          <w:bCs/>
          <w:i/>
          <w:iCs/>
        </w:rPr>
      </w:pPr>
      <w:r w:rsidRPr="0021674D">
        <w:rPr>
          <w:b/>
          <w:bCs/>
          <w:i/>
          <w:iCs/>
        </w:rPr>
        <w:t xml:space="preserve">Enero 2014 – </w:t>
      </w:r>
      <w:proofErr w:type="gramStart"/>
      <w:r w:rsidRPr="0021674D">
        <w:rPr>
          <w:b/>
          <w:bCs/>
          <w:i/>
          <w:iCs/>
        </w:rPr>
        <w:t>Enero</w:t>
      </w:r>
      <w:proofErr w:type="gramEnd"/>
      <w:r w:rsidRPr="0021674D">
        <w:rPr>
          <w:b/>
          <w:bCs/>
          <w:i/>
          <w:iCs/>
        </w:rPr>
        <w:t xml:space="preserve"> 2015</w:t>
      </w:r>
    </w:p>
    <w:p w14:paraId="7B175460" w14:textId="0DC3972A" w:rsidR="0059120E" w:rsidRPr="0021674D" w:rsidRDefault="00405688" w:rsidP="0021674D">
      <w:pPr>
        <w:rPr>
          <w:b/>
          <w:bCs/>
          <w:i/>
          <w:iCs/>
          <w:sz w:val="26"/>
          <w:szCs w:val="26"/>
        </w:rPr>
      </w:pPr>
      <w:r w:rsidRPr="0021674D">
        <w:rPr>
          <w:b/>
          <w:bCs/>
          <w:i/>
          <w:iCs/>
          <w:sz w:val="26"/>
          <w:szCs w:val="26"/>
        </w:rPr>
        <w:t>Teatro Larva</w:t>
      </w:r>
    </w:p>
    <w:p w14:paraId="490CF311" w14:textId="77777777" w:rsidR="0059120E" w:rsidRDefault="00405688" w:rsidP="00405688">
      <w:pPr>
        <w:rPr>
          <w:i/>
          <w:iCs/>
        </w:rPr>
      </w:pPr>
      <w:r w:rsidRPr="00405688">
        <w:rPr>
          <w:i/>
          <w:iCs/>
        </w:rPr>
        <w:t>Productor</w:t>
      </w:r>
      <w:r>
        <w:rPr>
          <w:i/>
          <w:iCs/>
        </w:rPr>
        <w:t xml:space="preserve"> local</w:t>
      </w:r>
    </w:p>
    <w:p w14:paraId="0CD15A34" w14:textId="24E41C6A" w:rsidR="0076266F" w:rsidRDefault="00405688" w:rsidP="0076266F">
      <w:r>
        <w:t>Administrador de las exposiciones artísticas y puestas en escena del Teatro Larva, desde febrero del 2012 hasta diciembre del 2013</w:t>
      </w:r>
      <w:r w:rsidR="0076266F">
        <w:t xml:space="preserve">. </w:t>
      </w:r>
    </w:p>
    <w:p w14:paraId="55768B9A" w14:textId="69F231B5" w:rsidR="0076266F" w:rsidRDefault="00AB37A7" w:rsidP="00405688">
      <w:r>
        <w:t>Referencia: Alejandra Ramírez    Teléfono</w:t>
      </w:r>
      <w:r w:rsidR="0030456D">
        <w:t>:  044-3311840507</w:t>
      </w:r>
      <w:r>
        <w:t xml:space="preserve"> </w:t>
      </w:r>
    </w:p>
    <w:p w14:paraId="79D10361" w14:textId="77777777" w:rsidR="0030456D" w:rsidRDefault="0030456D" w:rsidP="00405688">
      <w:pPr>
        <w:rPr>
          <w:b/>
          <w:bCs/>
          <w:i/>
          <w:iCs/>
        </w:rPr>
      </w:pPr>
    </w:p>
    <w:p w14:paraId="3023F782" w14:textId="0B69EDB6" w:rsidR="0021674D" w:rsidRPr="0021674D" w:rsidRDefault="0021674D" w:rsidP="00405688">
      <w:pPr>
        <w:rPr>
          <w:b/>
          <w:bCs/>
          <w:i/>
          <w:iCs/>
        </w:rPr>
      </w:pPr>
      <w:r>
        <w:rPr>
          <w:b/>
          <w:bCs/>
          <w:i/>
          <w:iCs/>
        </w:rPr>
        <w:t>Marzo 2011</w:t>
      </w:r>
      <w:r w:rsidR="00AB37A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</w:t>
      </w:r>
      <w:r w:rsidR="00AB37A7">
        <w:rPr>
          <w:b/>
          <w:bCs/>
          <w:i/>
          <w:iCs/>
        </w:rPr>
        <w:t xml:space="preserve"> </w:t>
      </w:r>
      <w:proofErr w:type="gramStart"/>
      <w:r w:rsidR="00AB37A7">
        <w:rPr>
          <w:b/>
          <w:bCs/>
          <w:i/>
          <w:iCs/>
        </w:rPr>
        <w:t>Mayo</w:t>
      </w:r>
      <w:proofErr w:type="gramEnd"/>
      <w:r w:rsidR="00AB37A7">
        <w:rPr>
          <w:b/>
          <w:bCs/>
          <w:i/>
          <w:iCs/>
        </w:rPr>
        <w:t xml:space="preserve"> 2012</w:t>
      </w:r>
    </w:p>
    <w:p w14:paraId="237F2582" w14:textId="79D65FBE" w:rsidR="0076266F" w:rsidRPr="0021674D" w:rsidRDefault="0076266F" w:rsidP="00405688">
      <w:pPr>
        <w:rPr>
          <w:b/>
          <w:bCs/>
          <w:i/>
          <w:iCs/>
          <w:sz w:val="26"/>
          <w:szCs w:val="26"/>
        </w:rPr>
      </w:pPr>
      <w:proofErr w:type="spellStart"/>
      <w:r w:rsidRPr="0021674D">
        <w:rPr>
          <w:b/>
          <w:bCs/>
          <w:i/>
          <w:iCs/>
          <w:sz w:val="26"/>
          <w:szCs w:val="26"/>
        </w:rPr>
        <w:t>Euroamérica</w:t>
      </w:r>
      <w:proofErr w:type="spellEnd"/>
    </w:p>
    <w:p w14:paraId="07BBB140" w14:textId="1AEA2D9A" w:rsidR="0076266F" w:rsidRDefault="008D1BDB" w:rsidP="00405688">
      <w:r>
        <w:t>Supervisor</w:t>
      </w:r>
      <w:r w:rsidR="0076266F">
        <w:t xml:space="preserve"> de ventas</w:t>
      </w:r>
    </w:p>
    <w:p w14:paraId="53749CCA" w14:textId="3B48667D" w:rsidR="00AB37A7" w:rsidRPr="0076266F" w:rsidRDefault="0021674D" w:rsidP="0030456D">
      <w:r>
        <w:t>Ventas directas a distribuidores locales de juguetes de importación.</w:t>
      </w:r>
      <w:r w:rsidR="0076266F">
        <w:t xml:space="preserve"> </w:t>
      </w:r>
    </w:p>
    <w:sectPr w:rsidR="00AB37A7" w:rsidRPr="0076266F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A3EB" w14:textId="77777777" w:rsidR="00BF2BB8" w:rsidRDefault="00BF2BB8">
      <w:pPr>
        <w:spacing w:after="0" w:line="240" w:lineRule="auto"/>
      </w:pPr>
      <w:r>
        <w:separator/>
      </w:r>
    </w:p>
  </w:endnote>
  <w:endnote w:type="continuationSeparator" w:id="0">
    <w:p w14:paraId="7406639D" w14:textId="77777777" w:rsidR="00BF2BB8" w:rsidRDefault="00BF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F655" w14:textId="77777777" w:rsidR="0059120E" w:rsidRDefault="00D12FC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64A8" w14:textId="77777777" w:rsidR="00BF2BB8" w:rsidRDefault="00BF2BB8">
      <w:pPr>
        <w:spacing w:after="0" w:line="240" w:lineRule="auto"/>
      </w:pPr>
      <w:r>
        <w:separator/>
      </w:r>
    </w:p>
  </w:footnote>
  <w:footnote w:type="continuationSeparator" w:id="0">
    <w:p w14:paraId="030245E5" w14:textId="77777777" w:rsidR="00BF2BB8" w:rsidRDefault="00BF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356D" w14:textId="77777777" w:rsidR="0059120E" w:rsidRDefault="00D12FC5">
    <w:pPr>
      <w:pStyle w:val="Encabezado"/>
    </w:pPr>
    <w:r>
      <w:rPr>
        <w:noProof/>
        <w:lang w:val="es-ES_tradnl" w:eastAsia="zh-C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FF7D68" wp14:editId="237AD2A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2826435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2897" w14:textId="77777777" w:rsidR="0059120E" w:rsidRDefault="00D12FC5">
    <w:pPr>
      <w:pStyle w:val="Encabezado"/>
    </w:pPr>
    <w:r>
      <w:rPr>
        <w:noProof/>
        <w:lang w:val="es-ES_tradnl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EF27C8" wp14:editId="26D5ED7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6450EF12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">
              <v:rect id="Rectángulo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ángulo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D6523F"/>
    <w:multiLevelType w:val="hybridMultilevel"/>
    <w:tmpl w:val="F7E822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88"/>
    <w:rsid w:val="0021674D"/>
    <w:rsid w:val="0030456D"/>
    <w:rsid w:val="003F3E35"/>
    <w:rsid w:val="00405688"/>
    <w:rsid w:val="00420E11"/>
    <w:rsid w:val="00473AF4"/>
    <w:rsid w:val="005E1488"/>
    <w:rsid w:val="0076266F"/>
    <w:rsid w:val="007D26B4"/>
    <w:rsid w:val="0081710C"/>
    <w:rsid w:val="008D1BDB"/>
    <w:rsid w:val="00A864B1"/>
    <w:rsid w:val="00AB37A7"/>
    <w:rsid w:val="00BF2BB8"/>
    <w:rsid w:val="00CB7A79"/>
    <w:rsid w:val="00D12FC5"/>
    <w:rsid w:val="00E1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D3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21674D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167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garraul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garraulramirezzarate/Library/Containers/com.microsoft.Word/Data/Library/Caches/3082/TM10002079/Curri&#769;culum%20vi&#769;tae%20ba&#769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57E9EE191B2479124186E973D9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5EE2B-32D1-5F4D-8473-C0C5E69FDCF2}"/>
      </w:docPartPr>
      <w:docPartBody>
        <w:p w:rsidR="00E20C18" w:rsidRDefault="00D56B5E">
          <w:pPr>
            <w:pStyle w:val="4E057E9EE191B2479124186E973D9794"/>
          </w:pPr>
          <w:r>
            <w:t>Resumen de aptitudes</w:t>
          </w:r>
        </w:p>
      </w:docPartBody>
    </w:docPart>
    <w:docPart>
      <w:docPartPr>
        <w:name w:val="499240856E564D49A45833A302CC6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6ED06-BCDF-9448-82D7-9A630522A192}"/>
      </w:docPartPr>
      <w:docPartBody>
        <w:p w:rsidR="00E20C18" w:rsidRDefault="00D56B5E">
          <w:pPr>
            <w:pStyle w:val="499240856E564D49A45833A302CC6AB3"/>
          </w:pPr>
          <w:r>
            <w:t>Formación</w:t>
          </w:r>
        </w:p>
      </w:docPartBody>
    </w:docPart>
    <w:docPart>
      <w:docPartPr>
        <w:name w:val="D610C592C71A1B40A2F509C69B8E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2A1F-9B35-EC44-B0D7-8B6B4B548731}"/>
      </w:docPartPr>
      <w:docPartBody>
        <w:p w:rsidR="00E20C18" w:rsidRDefault="00D56B5E">
          <w:pPr>
            <w:pStyle w:val="D610C592C71A1B40A2F509C69B8EC7DF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5E"/>
    <w:rsid w:val="002811CD"/>
    <w:rsid w:val="0042042E"/>
    <w:rsid w:val="00D56B5E"/>
    <w:rsid w:val="00E20C18"/>
    <w:rsid w:val="00F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82D1EE6AB0EA469D1ED7C0AA669A15">
    <w:name w:val="1582D1EE6AB0EA469D1ED7C0AA669A15"/>
  </w:style>
  <w:style w:type="paragraph" w:customStyle="1" w:styleId="94DA878806A9354A897B2D69AA9B8898">
    <w:name w:val="94DA878806A9354A897B2D69AA9B8898"/>
  </w:style>
  <w:style w:type="paragraph" w:customStyle="1" w:styleId="4E057E9EE191B2479124186E973D9794">
    <w:name w:val="4E057E9EE191B2479124186E973D9794"/>
  </w:style>
  <w:style w:type="paragraph" w:customStyle="1" w:styleId="A501709F4C99524589006D5C4604D932">
    <w:name w:val="A501709F4C99524589006D5C4604D932"/>
  </w:style>
  <w:style w:type="paragraph" w:customStyle="1" w:styleId="499240856E564D49A45833A302CC6AB3">
    <w:name w:val="499240856E564D49A45833A302CC6AB3"/>
  </w:style>
  <w:style w:type="paragraph" w:customStyle="1" w:styleId="13DFE22686D3594B870CA3C50BFD64F9">
    <w:name w:val="13DFE22686D3594B870CA3C50BFD64F9"/>
  </w:style>
  <w:style w:type="paragraph" w:customStyle="1" w:styleId="F14EF94ED923174F938E2360A7CA19C0">
    <w:name w:val="F14EF94ED923174F938E2360A7CA19C0"/>
  </w:style>
  <w:style w:type="paragraph" w:customStyle="1" w:styleId="D610C592C71A1B40A2F509C69B8EC7DF">
    <w:name w:val="D610C592C71A1B40A2F509C69B8EC7DF"/>
  </w:style>
  <w:style w:type="paragraph" w:customStyle="1" w:styleId="56E68CA69424834C88DC197D71CD3DC8">
    <w:name w:val="56E68CA69424834C88DC197D71CD3DC8"/>
  </w:style>
  <w:style w:type="paragraph" w:customStyle="1" w:styleId="50E6CD095625BC449AA397D0996F1A81">
    <w:name w:val="50E6CD095625BC449AA397D0996F1A81"/>
  </w:style>
  <w:style w:type="paragraph" w:customStyle="1" w:styleId="5A4741DD78AEE0498966FFA36E5FBA6A">
    <w:name w:val="5A4741DD78AEE0498966FFA36E5FBA6A"/>
  </w:style>
  <w:style w:type="paragraph" w:customStyle="1" w:styleId="374770DB7BB99E41B6F59D7CA4C0BE83">
    <w:name w:val="374770DB7BB99E41B6F59D7CA4C0BE83"/>
  </w:style>
  <w:style w:type="paragraph" w:customStyle="1" w:styleId="359D70D25A151D41955F85326ABC8BDB">
    <w:name w:val="359D70D25A151D41955F85326ABC8BDB"/>
  </w:style>
  <w:style w:type="paragraph" w:customStyle="1" w:styleId="E136E44981586F4C85A15867641C26A8">
    <w:name w:val="E136E44981586F4C85A15867641C2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Currículum vítae básico.dotx</Template>
  <TotalTime>59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Raul Ramírez Zárate</dc:creator>
  <cp:lastModifiedBy>Edgar Raul Ramírez Zárate</cp:lastModifiedBy>
  <cp:revision>6</cp:revision>
  <dcterms:created xsi:type="dcterms:W3CDTF">2017-06-23T23:12:00Z</dcterms:created>
  <dcterms:modified xsi:type="dcterms:W3CDTF">2018-05-01T18:01:00Z</dcterms:modified>
</cp:coreProperties>
</file>